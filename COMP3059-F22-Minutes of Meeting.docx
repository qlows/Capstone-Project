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59173C39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A83D96F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3F396685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181EC513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6F7B2BB0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6347EB35" w14:textId="77777777" w:rsidR="00835795" w:rsidRDefault="00835795">
            <w:pPr>
              <w:pStyle w:val="Standard1"/>
            </w:pPr>
          </w:p>
        </w:tc>
      </w:tr>
      <w:tr w:rsidR="00835795" w14:paraId="22B8124F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B6E4D17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3508" w:type="dxa"/>
            <w:shd w:val="pct10" w:color="auto" w:fill="auto"/>
          </w:tcPr>
          <w:p w14:paraId="01906B43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1C6F9F37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13BCB77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14:paraId="6DF941F9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64D653" w14:textId="7777777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                                             Time:</w:t>
            </w:r>
          </w:p>
          <w:p w14:paraId="4D7EE1ED" w14:textId="7777777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</w:p>
        </w:tc>
        <w:tc>
          <w:tcPr>
            <w:tcW w:w="1559" w:type="dxa"/>
            <w:shd w:val="pct10" w:color="auto" w:fill="auto"/>
          </w:tcPr>
          <w:p w14:paraId="17AE2EA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104038D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0AD1AC8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28D5A79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78C1EA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81E196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1B188B8F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AA319E0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2E244A31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413F0CE6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2ADE97E4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3875D27B" w14:textId="77777777" w:rsidR="00835795" w:rsidRDefault="00835795">
            <w:pPr>
              <w:pStyle w:val="Standard1"/>
            </w:pPr>
          </w:p>
        </w:tc>
      </w:tr>
      <w:tr w:rsidR="00835795" w14:paraId="795A68F7" w14:textId="77777777" w:rsidTr="00835795">
        <w:trPr>
          <w:trHeight w:val="465"/>
        </w:trPr>
        <w:tc>
          <w:tcPr>
            <w:tcW w:w="5495" w:type="dxa"/>
            <w:gridSpan w:val="3"/>
          </w:tcPr>
          <w:p w14:paraId="17AE9C62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20B20E41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69D9A55C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5DA99AC7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4EA3B4C2" w14:textId="77777777" w:rsidR="00835795" w:rsidRDefault="00835795">
            <w:pPr>
              <w:pStyle w:val="Standard1"/>
            </w:pPr>
          </w:p>
        </w:tc>
      </w:tr>
      <w:tr w:rsidR="00835795" w14:paraId="2F4CF114" w14:textId="77777777" w:rsidTr="00835795">
        <w:trPr>
          <w:trHeight w:val="981"/>
        </w:trPr>
        <w:tc>
          <w:tcPr>
            <w:tcW w:w="1987" w:type="dxa"/>
            <w:gridSpan w:val="2"/>
          </w:tcPr>
          <w:p w14:paraId="1C79BA8D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04F67F94" w14:textId="77777777" w:rsidR="00835795" w:rsidRDefault="00835795">
            <w:pPr>
              <w:pStyle w:val="Standard1"/>
            </w:pPr>
            <w:r>
              <w:t xml:space="preserve">Team member 1:                             Team member 3: </w:t>
            </w:r>
          </w:p>
          <w:p w14:paraId="7F8907C2" w14:textId="77777777" w:rsidR="00835795" w:rsidRDefault="00835795" w:rsidP="00275E67">
            <w:pPr>
              <w:pStyle w:val="Standard1"/>
            </w:pPr>
            <w:r>
              <w:t xml:space="preserve">Team member 2:                             Team member 4: </w:t>
            </w:r>
          </w:p>
          <w:p w14:paraId="46FBAA1E" w14:textId="77777777" w:rsidR="00835795" w:rsidRDefault="00835795" w:rsidP="00275E67">
            <w:pPr>
              <w:pStyle w:val="Standard1"/>
            </w:pPr>
            <w:r>
              <w:t>Team member 5:</w:t>
            </w:r>
          </w:p>
        </w:tc>
        <w:tc>
          <w:tcPr>
            <w:tcW w:w="1559" w:type="dxa"/>
          </w:tcPr>
          <w:p w14:paraId="3FBA187D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614A5A36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7C73AB8C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7C890335" w14:textId="77777777" w:rsidR="00835795" w:rsidRDefault="00835795">
            <w:pPr>
              <w:pStyle w:val="Standard1"/>
            </w:pPr>
          </w:p>
        </w:tc>
      </w:tr>
      <w:bookmarkEnd w:id="3"/>
      <w:tr w:rsidR="00835795" w14:paraId="491CFE76" w14:textId="77777777" w:rsidTr="00835795">
        <w:trPr>
          <w:trHeight w:val="68"/>
        </w:trPr>
        <w:tc>
          <w:tcPr>
            <w:tcW w:w="5495" w:type="dxa"/>
            <w:gridSpan w:val="3"/>
          </w:tcPr>
          <w:p w14:paraId="35C96A9A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B0B63B9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FD7883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6D051E4B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786801E1" w14:textId="77777777" w:rsidR="00835795" w:rsidRDefault="00835795">
            <w:pPr>
              <w:pStyle w:val="Standard1"/>
            </w:pPr>
          </w:p>
        </w:tc>
      </w:tr>
      <w:tr w:rsidR="00835795" w14:paraId="709098D4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85ADA18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06DB3C4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965985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1F50BB2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0CE9756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47F68D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43EE01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0E9945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1ABE1C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C3466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73338D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368D83DC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86E61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0D87A86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4CADB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6FE7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9DCD7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00FB8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7ED52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E836B5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0DD53DB2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5356EC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A72B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501EF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1AC7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0177D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F588F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466D52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AC7DAD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E2F8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284D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C01A48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BD09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75EA5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5874787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B3BAB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FCB91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5529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CC3E4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3C6D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FE4BF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6E0398D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00592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291E0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2FE1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E994C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DCF3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0355E8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B802B68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A8DBA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EBDF86" w14:textId="77777777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</w:p>
          <w:p w14:paraId="39EB1868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</w:p>
          <w:p w14:paraId="0B142A06" w14:textId="77777777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</w:p>
          <w:p w14:paraId="1F9CCC4C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5D564837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21D4031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14:paraId="47348C50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14:paraId="45F7C436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14:paraId="4D2F1BB7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14:paraId="23471BFD" w14:textId="7777777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14:paraId="7A0990F3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0AA486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69866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1543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A9006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1F0E0807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544513">
    <w:abstractNumId w:val="1"/>
  </w:num>
  <w:num w:numId="2" w16cid:durableId="786852940">
    <w:abstractNumId w:val="2"/>
  </w:num>
  <w:num w:numId="3" w16cid:durableId="165996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46219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066C8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60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2022-09-28T17:18:00Z</dcterms:created>
  <dcterms:modified xsi:type="dcterms:W3CDTF">2022-09-28T17:18:00Z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